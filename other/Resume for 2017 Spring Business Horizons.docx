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Pr="004B6F12" w:rsidRDefault="004B6F12" w:rsidP="00141A4C">
      <w:pPr>
        <w:pStyle w:val="Title"/>
        <w:rPr>
          <w:color w:val="auto"/>
        </w:rPr>
      </w:pPr>
      <w:bookmarkStart w:id="0" w:name="_GoBack"/>
      <w:bookmarkEnd w:id="0"/>
      <w:r w:rsidRPr="004B6F12">
        <w:rPr>
          <w:color w:val="auto"/>
        </w:rPr>
        <w:t>Kyle Chong</w:t>
      </w:r>
    </w:p>
    <w:p w:rsidR="00141A4C" w:rsidRDefault="004B6F12" w:rsidP="0006129F">
      <w:pPr>
        <w:spacing w:after="0"/>
        <w:rPr>
          <w:color w:val="auto"/>
        </w:rPr>
      </w:pPr>
      <w:r>
        <w:rPr>
          <w:color w:val="auto"/>
        </w:rPr>
        <w:t>Current Address: 21495 Southern Magnolia Sq. Sterling, VA 20164</w:t>
      </w:r>
      <w:r w:rsidR="00141A4C" w:rsidRPr="004B6F12">
        <w:rPr>
          <w:color w:val="auto"/>
        </w:rPr>
        <w:t> | </w:t>
      </w:r>
      <w:r>
        <w:rPr>
          <w:color w:val="auto"/>
        </w:rPr>
        <w:t>(703) 927-9430</w:t>
      </w:r>
      <w:r w:rsidR="00141A4C" w:rsidRPr="004B6F12">
        <w:rPr>
          <w:color w:val="auto"/>
        </w:rPr>
        <w:t> | </w:t>
      </w:r>
      <w:hyperlink r:id="rId8" w:history="1">
        <w:r w:rsidRPr="00DC43BE">
          <w:rPr>
            <w:rStyle w:val="Hyperlink"/>
          </w:rPr>
          <w:t>kylec96@vt.edu</w:t>
        </w:r>
      </w:hyperlink>
    </w:p>
    <w:p w:rsidR="004B6F12" w:rsidRPr="004B6F12" w:rsidRDefault="004B6F12" w:rsidP="00141A4C">
      <w:pPr>
        <w:rPr>
          <w:color w:val="auto"/>
        </w:rPr>
      </w:pPr>
      <w:r>
        <w:rPr>
          <w:color w:val="auto"/>
        </w:rPr>
        <w:t>College Address: 9400 Hunters Mill Rd. Apt. A Blacksburg, VA 24060</w:t>
      </w:r>
    </w:p>
    <w:p w:rsidR="006270A9" w:rsidRPr="004B6F12" w:rsidRDefault="004E3142" w:rsidP="00141A4C">
      <w:pPr>
        <w:pStyle w:val="Heading1"/>
        <w:rPr>
          <w:color w:val="auto"/>
        </w:rPr>
      </w:pPr>
      <w:sdt>
        <w:sdtPr>
          <w:rPr>
            <w:color w:val="auto"/>
          </w:rPr>
          <w:alias w:val="Objective:"/>
          <w:tag w:val="Objective:"/>
          <w:id w:val="-731932020"/>
          <w:placeholder>
            <w:docPart w:val="F04FF47A62E949ABB75F07994824FA91"/>
          </w:placeholder>
          <w:temporary/>
          <w:showingPlcHdr/>
          <w15:appearance w15:val="hidden"/>
        </w:sdtPr>
        <w:sdtEndPr/>
        <w:sdtContent>
          <w:r w:rsidR="009D5933" w:rsidRPr="004B6F12">
            <w:rPr>
              <w:color w:val="auto"/>
            </w:rPr>
            <w:t>Objective</w:t>
          </w:r>
        </w:sdtContent>
      </w:sdt>
    </w:p>
    <w:p w:rsidR="00514B79" w:rsidRPr="004B6F12" w:rsidRDefault="00CC5FA3" w:rsidP="00514B79">
      <w:pPr>
        <w:spacing w:after="0"/>
        <w:rPr>
          <w:color w:val="auto"/>
        </w:rPr>
      </w:pPr>
      <w:r>
        <w:rPr>
          <w:color w:val="auto"/>
        </w:rPr>
        <w:t>Acquire a full-time position that allows me to utilize my education and skills to the best of my ability</w:t>
      </w:r>
    </w:p>
    <w:sdt>
      <w:sdtPr>
        <w:rPr>
          <w:color w:val="auto"/>
        </w:rPr>
        <w:alias w:val="Education:"/>
        <w:tag w:val="Education:"/>
        <w:id w:val="807127995"/>
        <w:placeholder>
          <w:docPart w:val="5E42BAFC88124CDAA77BF1E42E5A47C2"/>
        </w:placeholder>
        <w:temporary/>
        <w:showingPlcHdr/>
        <w15:appearance w15:val="hidden"/>
      </w:sdtPr>
      <w:sdtEndPr/>
      <w:sdtContent>
        <w:p w:rsidR="006270A9" w:rsidRPr="004B6F12" w:rsidRDefault="009D5933">
          <w:pPr>
            <w:pStyle w:val="Heading1"/>
            <w:rPr>
              <w:color w:val="auto"/>
            </w:rPr>
          </w:pPr>
          <w:r w:rsidRPr="004B6F12">
            <w:rPr>
              <w:color w:val="auto"/>
            </w:rPr>
            <w:t>Education</w:t>
          </w:r>
        </w:p>
      </w:sdtContent>
    </w:sdt>
    <w:p w:rsidR="005F45CA" w:rsidRPr="005F45CA" w:rsidRDefault="004B6F12">
      <w:pPr>
        <w:pStyle w:val="Heading2"/>
        <w:rPr>
          <w:b w:val="0"/>
          <w:color w:val="auto"/>
          <w:szCs w:val="24"/>
        </w:rPr>
      </w:pPr>
      <w:r w:rsidRPr="005F45CA">
        <w:rPr>
          <w:b w:val="0"/>
          <w:color w:val="auto"/>
          <w:szCs w:val="24"/>
        </w:rPr>
        <w:t>Business INformation Technology</w:t>
      </w:r>
      <w:r w:rsidR="009D5933" w:rsidRPr="005F45CA">
        <w:rPr>
          <w:b w:val="0"/>
          <w:color w:val="auto"/>
          <w:szCs w:val="24"/>
        </w:rPr>
        <w:t> | </w:t>
      </w:r>
      <w:r w:rsidRPr="005F45CA">
        <w:rPr>
          <w:b w:val="0"/>
          <w:color w:val="auto"/>
          <w:szCs w:val="24"/>
        </w:rPr>
        <w:t xml:space="preserve">Expected Graduation: </w:t>
      </w:r>
      <w:r w:rsidR="005F45CA" w:rsidRPr="005F45CA">
        <w:rPr>
          <w:b w:val="0"/>
          <w:color w:val="auto"/>
          <w:szCs w:val="24"/>
        </w:rPr>
        <w:t>May</w:t>
      </w:r>
      <w:r w:rsidRPr="005F45CA">
        <w:rPr>
          <w:b w:val="0"/>
          <w:color w:val="auto"/>
          <w:szCs w:val="24"/>
        </w:rPr>
        <w:t xml:space="preserve"> 2018 </w:t>
      </w:r>
      <w:r w:rsidR="005F45CA" w:rsidRPr="005F45CA">
        <w:rPr>
          <w:b w:val="0"/>
          <w:color w:val="auto"/>
          <w:szCs w:val="24"/>
        </w:rPr>
        <w:t xml:space="preserve"> </w:t>
      </w:r>
    </w:p>
    <w:p w:rsidR="006270A9" w:rsidRPr="004B6F12" w:rsidRDefault="004B6F12">
      <w:pPr>
        <w:pStyle w:val="Heading2"/>
        <w:rPr>
          <w:color w:val="auto"/>
        </w:rPr>
      </w:pPr>
      <w:r w:rsidRPr="005F45CA">
        <w:rPr>
          <w:b w:val="0"/>
          <w:color w:val="auto"/>
          <w:szCs w:val="24"/>
        </w:rPr>
        <w:t xml:space="preserve">Virginia Polytechnic Institute and </w:t>
      </w:r>
      <w:r w:rsidR="005F45CA" w:rsidRPr="005F45CA">
        <w:rPr>
          <w:b w:val="0"/>
          <w:color w:val="auto"/>
          <w:szCs w:val="24"/>
        </w:rPr>
        <w:t>State University</w:t>
      </w:r>
    </w:p>
    <w:p w:rsidR="006270A9" w:rsidRDefault="009D5933" w:rsidP="005F45CA">
      <w:pPr>
        <w:pStyle w:val="ListBullet"/>
        <w:rPr>
          <w:color w:val="auto"/>
        </w:rPr>
      </w:pPr>
      <w:r w:rsidRPr="004B6F12">
        <w:rPr>
          <w:color w:val="auto"/>
        </w:rPr>
        <w:t xml:space="preserve">Major: </w:t>
      </w:r>
      <w:r w:rsidR="004B6F12">
        <w:rPr>
          <w:color w:val="auto"/>
        </w:rPr>
        <w:t>Business Information Technology Decision Support Systems</w:t>
      </w:r>
    </w:p>
    <w:p w:rsidR="00BC60C1" w:rsidRPr="005F45CA" w:rsidRDefault="002E63A8" w:rsidP="005F45CA">
      <w:pPr>
        <w:pStyle w:val="ListBullet"/>
        <w:rPr>
          <w:color w:val="auto"/>
        </w:rPr>
      </w:pPr>
      <w:r>
        <w:rPr>
          <w:color w:val="auto"/>
        </w:rPr>
        <w:t>GPA: 3.20</w:t>
      </w:r>
      <w:r w:rsidR="00BC60C1">
        <w:rPr>
          <w:color w:val="auto"/>
        </w:rPr>
        <w:t>/4.00</w:t>
      </w:r>
    </w:p>
    <w:p w:rsidR="006270A9" w:rsidRPr="004B6F12" w:rsidRDefault="005F45CA">
      <w:pPr>
        <w:pStyle w:val="Heading1"/>
        <w:rPr>
          <w:color w:val="auto"/>
        </w:rPr>
      </w:pPr>
      <w:r>
        <w:rPr>
          <w:color w:val="auto"/>
        </w:rPr>
        <w:t>Skills &amp; Abilities</w:t>
      </w:r>
    </w:p>
    <w:p w:rsidR="006270A9" w:rsidRPr="009E1804" w:rsidRDefault="005F45CA">
      <w:pPr>
        <w:pStyle w:val="Heading2"/>
        <w:rPr>
          <w:color w:val="auto"/>
          <w:sz w:val="22"/>
          <w:szCs w:val="22"/>
        </w:rPr>
      </w:pPr>
      <w:r w:rsidRPr="009E1804">
        <w:rPr>
          <w:color w:val="auto"/>
          <w:sz w:val="22"/>
          <w:szCs w:val="22"/>
        </w:rPr>
        <w:t>Activities &amp; Honors</w:t>
      </w:r>
    </w:p>
    <w:p w:rsidR="006270A9" w:rsidRDefault="005F45CA">
      <w:pPr>
        <w:pStyle w:val="ListBullet"/>
        <w:rPr>
          <w:color w:val="auto"/>
        </w:rPr>
      </w:pPr>
      <w:r>
        <w:rPr>
          <w:color w:val="auto"/>
        </w:rPr>
        <w:t>College Dean’s List, 2015</w:t>
      </w:r>
    </w:p>
    <w:p w:rsidR="005F45CA" w:rsidRPr="004B6F12" w:rsidRDefault="005F45CA">
      <w:pPr>
        <w:pStyle w:val="ListBullet"/>
        <w:rPr>
          <w:color w:val="auto"/>
        </w:rPr>
      </w:pPr>
      <w:r>
        <w:rPr>
          <w:color w:val="auto"/>
        </w:rPr>
        <w:t>Boy Scouts Eagle Scout Award, 2014</w:t>
      </w:r>
    </w:p>
    <w:p w:rsidR="006270A9" w:rsidRPr="009E1804" w:rsidRDefault="00170CDC">
      <w:pPr>
        <w:pStyle w:val="Heading2"/>
        <w:rPr>
          <w:color w:val="auto"/>
          <w:sz w:val="22"/>
          <w:szCs w:val="22"/>
        </w:rPr>
      </w:pPr>
      <w:r w:rsidRPr="009E1804">
        <w:rPr>
          <w:color w:val="auto"/>
          <w:sz w:val="22"/>
          <w:szCs w:val="22"/>
        </w:rPr>
        <w:t>Computer skills</w:t>
      </w:r>
    </w:p>
    <w:p w:rsidR="006270A9" w:rsidRDefault="00170CDC" w:rsidP="00170CDC">
      <w:pPr>
        <w:pStyle w:val="ListBullet"/>
        <w:rPr>
          <w:color w:val="auto"/>
        </w:rPr>
      </w:pPr>
      <w:r>
        <w:rPr>
          <w:color w:val="auto"/>
        </w:rPr>
        <w:t>Languages</w:t>
      </w:r>
    </w:p>
    <w:p w:rsidR="00170CDC" w:rsidRDefault="00CC5FA3" w:rsidP="00CC5FA3">
      <w:pPr>
        <w:pStyle w:val="ListBullet"/>
        <w:numPr>
          <w:ilvl w:val="1"/>
          <w:numId w:val="21"/>
        </w:numPr>
        <w:rPr>
          <w:color w:val="auto"/>
        </w:rPr>
      </w:pPr>
      <w:r>
        <w:rPr>
          <w:color w:val="auto"/>
        </w:rPr>
        <w:t>Java, Visual Basic</w:t>
      </w:r>
    </w:p>
    <w:p w:rsidR="00CC5FA3" w:rsidRPr="00CC5FA3" w:rsidRDefault="00CC5FA3" w:rsidP="00CC5FA3">
      <w:pPr>
        <w:pStyle w:val="ListBullet"/>
        <w:numPr>
          <w:ilvl w:val="1"/>
          <w:numId w:val="21"/>
        </w:numPr>
        <w:rPr>
          <w:color w:val="auto"/>
        </w:rPr>
      </w:pPr>
      <w:r>
        <w:rPr>
          <w:color w:val="auto"/>
        </w:rPr>
        <w:t>Learning PHP, HTML, and SQL</w:t>
      </w:r>
    </w:p>
    <w:p w:rsidR="00170CDC" w:rsidRDefault="00170CDC" w:rsidP="00170CDC">
      <w:pPr>
        <w:pStyle w:val="ListBullet"/>
      </w:pPr>
      <w:r>
        <w:t>Software</w:t>
      </w:r>
    </w:p>
    <w:p w:rsidR="00170CDC" w:rsidRPr="00170CDC" w:rsidRDefault="00D44E54" w:rsidP="00170CDC">
      <w:pPr>
        <w:pStyle w:val="ListBullet"/>
        <w:numPr>
          <w:ilvl w:val="1"/>
          <w:numId w:val="21"/>
        </w:numPr>
      </w:pPr>
      <w:r>
        <w:t>MS Word, Excel</w:t>
      </w:r>
      <w:r w:rsidR="00CC5FA3">
        <w:t xml:space="preserve"> with Analytic Solver Platform</w:t>
      </w:r>
      <w:r>
        <w:t>, PowerP</w:t>
      </w:r>
      <w:r w:rsidR="00170CDC">
        <w:t>oint</w:t>
      </w:r>
      <w:r w:rsidR="00CC5FA3">
        <w:t>, Visual Paradigm</w:t>
      </w:r>
    </w:p>
    <w:sdt>
      <w:sdtPr>
        <w:rPr>
          <w:color w:val="auto"/>
          <w:sz w:val="22"/>
          <w:szCs w:val="22"/>
        </w:rPr>
        <w:alias w:val="Leadership:"/>
        <w:tag w:val="Leadership:"/>
        <w:id w:val="1837562325"/>
        <w:placeholder>
          <w:docPart w:val="47ED615C0F99435A9F569DAB1EEB0531"/>
        </w:placeholder>
        <w:temporary/>
        <w:showingPlcHdr/>
        <w15:appearance w15:val="hidden"/>
      </w:sdtPr>
      <w:sdtEndPr/>
      <w:sdtContent>
        <w:p w:rsidR="006270A9" w:rsidRPr="009E1804" w:rsidRDefault="009D5933">
          <w:pPr>
            <w:pStyle w:val="Heading2"/>
            <w:rPr>
              <w:color w:val="auto"/>
              <w:sz w:val="22"/>
              <w:szCs w:val="22"/>
            </w:rPr>
          </w:pPr>
          <w:r w:rsidRPr="009E1804">
            <w:rPr>
              <w:color w:val="auto"/>
              <w:sz w:val="22"/>
              <w:szCs w:val="22"/>
            </w:rPr>
            <w:t>Leadership</w:t>
          </w:r>
        </w:p>
      </w:sdtContent>
    </w:sdt>
    <w:p w:rsidR="00170CDC" w:rsidRDefault="00170CDC" w:rsidP="00170CDC">
      <w:pPr>
        <w:pStyle w:val="ListBullet"/>
        <w:rPr>
          <w:color w:val="auto"/>
        </w:rPr>
      </w:pPr>
      <w:r>
        <w:rPr>
          <w:color w:val="auto"/>
        </w:rPr>
        <w:t>Eagle Scout Project</w:t>
      </w:r>
    </w:p>
    <w:p w:rsidR="00170CDC" w:rsidRDefault="00170CDC" w:rsidP="00170CDC">
      <w:pPr>
        <w:pStyle w:val="ListBullet"/>
        <w:numPr>
          <w:ilvl w:val="1"/>
          <w:numId w:val="21"/>
        </w:numPr>
        <w:rPr>
          <w:color w:val="auto"/>
          <w:szCs w:val="20"/>
        </w:rPr>
      </w:pPr>
      <w:r w:rsidRPr="00170CDC">
        <w:rPr>
          <w:color w:val="auto"/>
          <w:szCs w:val="20"/>
        </w:rPr>
        <w:t>Planned and constructed a bridge to help the physically disabled enjoy previous inaccessible areas of a local park</w:t>
      </w:r>
    </w:p>
    <w:p w:rsidR="00170CDC" w:rsidRPr="00170CDC" w:rsidRDefault="00170CDC" w:rsidP="00170CDC">
      <w:pPr>
        <w:pStyle w:val="ListBullet"/>
        <w:numPr>
          <w:ilvl w:val="1"/>
          <w:numId w:val="21"/>
        </w:numPr>
        <w:rPr>
          <w:color w:val="auto"/>
          <w:szCs w:val="20"/>
        </w:rPr>
      </w:pPr>
      <w:r>
        <w:rPr>
          <w:color w:val="auto"/>
          <w:szCs w:val="20"/>
        </w:rPr>
        <w:t>Raised funds, researched and purchased ideal materials,</w:t>
      </w:r>
      <w:r w:rsidR="009E1804">
        <w:rPr>
          <w:color w:val="auto"/>
          <w:szCs w:val="20"/>
        </w:rPr>
        <w:t xml:space="preserve"> received approvals from a project board,</w:t>
      </w:r>
      <w:r>
        <w:rPr>
          <w:color w:val="auto"/>
          <w:szCs w:val="20"/>
        </w:rPr>
        <w:t xml:space="preserve"> and delegated construction of the bridge over the course of six months</w:t>
      </w:r>
      <w:r w:rsidR="009E1804">
        <w:rPr>
          <w:color w:val="auto"/>
          <w:szCs w:val="20"/>
        </w:rPr>
        <w:t>.</w:t>
      </w:r>
    </w:p>
    <w:sdt>
      <w:sdtPr>
        <w:rPr>
          <w:color w:val="auto"/>
        </w:rPr>
        <w:alias w:val="Experience:"/>
        <w:tag w:val="Experience:"/>
        <w:id w:val="171684534"/>
        <w:placeholder>
          <w:docPart w:val="C4D74F8B0EAC41FC8858BA18AB5EA1DE"/>
        </w:placeholder>
        <w:temporary/>
        <w:showingPlcHdr/>
        <w15:appearance w15:val="hidden"/>
      </w:sdtPr>
      <w:sdtEndPr/>
      <w:sdtContent>
        <w:p w:rsidR="006270A9" w:rsidRPr="004B6F12" w:rsidRDefault="009D5933">
          <w:pPr>
            <w:pStyle w:val="Heading1"/>
            <w:rPr>
              <w:color w:val="auto"/>
            </w:rPr>
          </w:pPr>
          <w:r w:rsidRPr="004B6F12">
            <w:rPr>
              <w:color w:val="auto"/>
            </w:rPr>
            <w:t>Experience</w:t>
          </w:r>
        </w:p>
      </w:sdtContent>
    </w:sdt>
    <w:p w:rsidR="006270A9" w:rsidRPr="009E1804" w:rsidRDefault="009E1804">
      <w:pPr>
        <w:pStyle w:val="Heading2"/>
        <w:rPr>
          <w:color w:val="auto"/>
          <w:sz w:val="22"/>
          <w:szCs w:val="22"/>
        </w:rPr>
      </w:pPr>
      <w:r w:rsidRPr="009E1804">
        <w:rPr>
          <w:color w:val="auto"/>
          <w:sz w:val="22"/>
          <w:szCs w:val="22"/>
        </w:rPr>
        <w:t>General Staff</w:t>
      </w:r>
      <w:r w:rsidR="009D5933" w:rsidRPr="009E1804">
        <w:rPr>
          <w:color w:val="auto"/>
          <w:sz w:val="22"/>
          <w:szCs w:val="22"/>
        </w:rPr>
        <w:t> | </w:t>
      </w:r>
      <w:r w:rsidRPr="009E1804">
        <w:rPr>
          <w:color w:val="auto"/>
          <w:sz w:val="22"/>
          <w:szCs w:val="22"/>
        </w:rPr>
        <w:t>Sweet Frog</w:t>
      </w:r>
      <w:r w:rsidR="009D5933" w:rsidRPr="009E1804">
        <w:rPr>
          <w:color w:val="auto"/>
          <w:sz w:val="22"/>
          <w:szCs w:val="22"/>
        </w:rPr>
        <w:t> | </w:t>
      </w:r>
      <w:r w:rsidRPr="009E1804">
        <w:rPr>
          <w:color w:val="auto"/>
          <w:sz w:val="22"/>
          <w:szCs w:val="22"/>
        </w:rPr>
        <w:t>Summer 2011- Summer 2012</w:t>
      </w:r>
    </w:p>
    <w:p w:rsidR="009E1804" w:rsidRDefault="009E1804" w:rsidP="009E1804">
      <w:pPr>
        <w:pStyle w:val="ListBullet"/>
        <w:rPr>
          <w:color w:val="auto"/>
        </w:rPr>
      </w:pPr>
      <w:r>
        <w:rPr>
          <w:color w:val="auto"/>
        </w:rPr>
        <w:t>Maintained a clean store and provided customer service whenever needed</w:t>
      </w:r>
    </w:p>
    <w:p w:rsidR="009E1804" w:rsidRPr="009E1804" w:rsidRDefault="009E1804" w:rsidP="009E1804">
      <w:pPr>
        <w:pStyle w:val="ListBullet"/>
        <w:rPr>
          <w:color w:val="auto"/>
        </w:rPr>
      </w:pPr>
      <w:r>
        <w:rPr>
          <w:color w:val="auto"/>
        </w:rPr>
        <w:t xml:space="preserve">Worked </w:t>
      </w:r>
      <w:r>
        <w:rPr>
          <w:color w:val="auto"/>
          <w:sz w:val="20"/>
        </w:rPr>
        <w:t>~15 hours a week to fund my Eagle Scout Project</w:t>
      </w:r>
    </w:p>
    <w:p w:rsidR="006270A9" w:rsidRPr="009E1804" w:rsidRDefault="009E1804">
      <w:pPr>
        <w:pStyle w:val="Heading2"/>
        <w:rPr>
          <w:color w:val="auto"/>
          <w:sz w:val="22"/>
          <w:szCs w:val="22"/>
        </w:rPr>
      </w:pPr>
      <w:r w:rsidRPr="009E1804">
        <w:rPr>
          <w:color w:val="auto"/>
          <w:sz w:val="22"/>
          <w:szCs w:val="22"/>
        </w:rPr>
        <w:t>General Staff</w:t>
      </w:r>
      <w:r w:rsidR="009D5933" w:rsidRPr="009E1804">
        <w:rPr>
          <w:color w:val="auto"/>
          <w:sz w:val="22"/>
          <w:szCs w:val="22"/>
        </w:rPr>
        <w:t> | </w:t>
      </w:r>
      <w:r w:rsidRPr="009E1804">
        <w:rPr>
          <w:color w:val="auto"/>
          <w:sz w:val="22"/>
          <w:szCs w:val="22"/>
        </w:rPr>
        <w:t>Virginia Tech Dining Services</w:t>
      </w:r>
      <w:r w:rsidR="009D5933" w:rsidRPr="009E1804">
        <w:rPr>
          <w:color w:val="auto"/>
          <w:sz w:val="22"/>
          <w:szCs w:val="22"/>
        </w:rPr>
        <w:t> | </w:t>
      </w:r>
      <w:r w:rsidRPr="009E1804">
        <w:rPr>
          <w:color w:val="auto"/>
          <w:sz w:val="22"/>
          <w:szCs w:val="22"/>
        </w:rPr>
        <w:t>Fall 2015 - Current</w:t>
      </w:r>
    </w:p>
    <w:p w:rsidR="001B29CF" w:rsidRPr="009E1804" w:rsidRDefault="009E1804" w:rsidP="001B29CF">
      <w:pPr>
        <w:pStyle w:val="ListBullet"/>
      </w:pPr>
      <w:r>
        <w:rPr>
          <w:color w:val="auto"/>
        </w:rPr>
        <w:t>Provide a friendly experience for dining Virginia Tech students, staff, and guests</w:t>
      </w:r>
    </w:p>
    <w:p w:rsidR="009E1804" w:rsidRPr="001B29CF" w:rsidRDefault="009E1804" w:rsidP="001B29CF">
      <w:pPr>
        <w:pStyle w:val="ListBullet"/>
      </w:pPr>
      <w:r>
        <w:rPr>
          <w:color w:val="auto"/>
        </w:rPr>
        <w:t>Commended as Employee of the Week for outstanding service</w:t>
      </w:r>
    </w:p>
    <w:sectPr w:rsidR="009E1804" w:rsidRPr="001B29C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142" w:rsidRDefault="004E3142">
      <w:pPr>
        <w:spacing w:after="0"/>
      </w:pPr>
      <w:r>
        <w:separator/>
      </w:r>
    </w:p>
  </w:endnote>
  <w:endnote w:type="continuationSeparator" w:id="0">
    <w:p w:rsidR="004E3142" w:rsidRDefault="004E31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E54" w:rsidRDefault="00D44E5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142" w:rsidRDefault="004E3142">
      <w:pPr>
        <w:spacing w:after="0"/>
      </w:pPr>
      <w:r>
        <w:separator/>
      </w:r>
    </w:p>
  </w:footnote>
  <w:footnote w:type="continuationSeparator" w:id="0">
    <w:p w:rsidR="004E3142" w:rsidRDefault="004E31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12"/>
    <w:rsid w:val="0006129F"/>
    <w:rsid w:val="000A4F59"/>
    <w:rsid w:val="00141A4C"/>
    <w:rsid w:val="00170CDC"/>
    <w:rsid w:val="001B29CF"/>
    <w:rsid w:val="001E4989"/>
    <w:rsid w:val="0028220F"/>
    <w:rsid w:val="002E63A8"/>
    <w:rsid w:val="00356C14"/>
    <w:rsid w:val="004B6F12"/>
    <w:rsid w:val="004E3142"/>
    <w:rsid w:val="00514B79"/>
    <w:rsid w:val="005B7BC2"/>
    <w:rsid w:val="005F45CA"/>
    <w:rsid w:val="00617B26"/>
    <w:rsid w:val="006270A9"/>
    <w:rsid w:val="006318D7"/>
    <w:rsid w:val="00675956"/>
    <w:rsid w:val="00681034"/>
    <w:rsid w:val="00816216"/>
    <w:rsid w:val="0087734B"/>
    <w:rsid w:val="009D5933"/>
    <w:rsid w:val="009E1804"/>
    <w:rsid w:val="00B0597D"/>
    <w:rsid w:val="00B378AD"/>
    <w:rsid w:val="00BC60C1"/>
    <w:rsid w:val="00BD768D"/>
    <w:rsid w:val="00C61F8E"/>
    <w:rsid w:val="00CC5FA3"/>
    <w:rsid w:val="00D44E54"/>
    <w:rsid w:val="00E83E4B"/>
    <w:rsid w:val="00F3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5F8BCB-2773-4187-B069-3E710043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ylec96@vt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le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04FF47A62E949ABB75F07994824F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5EA21-FEFB-448F-BC0E-A78483CA78CC}"/>
      </w:docPartPr>
      <w:docPartBody>
        <w:p w:rsidR="004D22BD" w:rsidRDefault="00A85088">
          <w:pPr>
            <w:pStyle w:val="F04FF47A62E949ABB75F07994824FA91"/>
          </w:pPr>
          <w:r>
            <w:t>Objective</w:t>
          </w:r>
        </w:p>
      </w:docPartBody>
    </w:docPart>
    <w:docPart>
      <w:docPartPr>
        <w:name w:val="5E42BAFC88124CDAA77BF1E42E5A4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1A28A-3D3A-4D63-BE8A-1C4452AFEF41}"/>
      </w:docPartPr>
      <w:docPartBody>
        <w:p w:rsidR="004D22BD" w:rsidRDefault="00A85088">
          <w:pPr>
            <w:pStyle w:val="5E42BAFC88124CDAA77BF1E42E5A47C2"/>
          </w:pPr>
          <w:r>
            <w:t>Education</w:t>
          </w:r>
        </w:p>
      </w:docPartBody>
    </w:docPart>
    <w:docPart>
      <w:docPartPr>
        <w:name w:val="47ED615C0F99435A9F569DAB1EEB0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6EB43-FA36-4EF9-BD82-290DB8F708CC}"/>
      </w:docPartPr>
      <w:docPartBody>
        <w:p w:rsidR="004D22BD" w:rsidRDefault="00A85088">
          <w:pPr>
            <w:pStyle w:val="47ED615C0F99435A9F569DAB1EEB0531"/>
          </w:pPr>
          <w:r>
            <w:t>Leadership</w:t>
          </w:r>
        </w:p>
      </w:docPartBody>
    </w:docPart>
    <w:docPart>
      <w:docPartPr>
        <w:name w:val="C4D74F8B0EAC41FC8858BA18AB5EA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05432-B807-46F6-B55C-171F46900C11}"/>
      </w:docPartPr>
      <w:docPartBody>
        <w:p w:rsidR="004D22BD" w:rsidRDefault="00A85088">
          <w:pPr>
            <w:pStyle w:val="C4D74F8B0EAC41FC8858BA18AB5EA1D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88"/>
    <w:rsid w:val="001346AC"/>
    <w:rsid w:val="004D22BD"/>
    <w:rsid w:val="0089409B"/>
    <w:rsid w:val="009E6B53"/>
    <w:rsid w:val="00A8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241CA026994B8EA1CCFB439BFDE056">
    <w:name w:val="50241CA026994B8EA1CCFB439BFDE056"/>
  </w:style>
  <w:style w:type="paragraph" w:customStyle="1" w:styleId="F8AA53302F02497FA50C279B6AAAE5D0">
    <w:name w:val="F8AA53302F02497FA50C279B6AAAE5D0"/>
  </w:style>
  <w:style w:type="paragraph" w:customStyle="1" w:styleId="9FCE0FE00D4A4139A659951A90CED481">
    <w:name w:val="9FCE0FE00D4A4139A659951A90CED481"/>
  </w:style>
  <w:style w:type="paragraph" w:customStyle="1" w:styleId="3730CC9AB3E940699CF167698A6B463E">
    <w:name w:val="3730CC9AB3E940699CF167698A6B463E"/>
  </w:style>
  <w:style w:type="paragraph" w:customStyle="1" w:styleId="F04FF47A62E949ABB75F07994824FA91">
    <w:name w:val="F04FF47A62E949ABB75F07994824FA91"/>
  </w:style>
  <w:style w:type="paragraph" w:customStyle="1" w:styleId="3A0CAC9CED614CE5BC310B90ACDBDEE5">
    <w:name w:val="3A0CAC9CED614CE5BC310B90ACDBDEE5"/>
  </w:style>
  <w:style w:type="paragraph" w:customStyle="1" w:styleId="5E42BAFC88124CDAA77BF1E42E5A47C2">
    <w:name w:val="5E42BAFC88124CDAA77BF1E42E5A47C2"/>
  </w:style>
  <w:style w:type="paragraph" w:customStyle="1" w:styleId="02AF8DD6C57847E0A08B56D7738A9C41">
    <w:name w:val="02AF8DD6C57847E0A08B56D7738A9C41"/>
  </w:style>
  <w:style w:type="paragraph" w:customStyle="1" w:styleId="D035C21B642744288F84BB8490EAB041">
    <w:name w:val="D035C21B642744288F84BB8490EAB041"/>
  </w:style>
  <w:style w:type="paragraph" w:customStyle="1" w:styleId="B3013A8D5F2E42CFB868D089C26A0608">
    <w:name w:val="B3013A8D5F2E42CFB868D089C26A0608"/>
  </w:style>
  <w:style w:type="paragraph" w:customStyle="1" w:styleId="8041F399E05B48A58DF1026AAA740498">
    <w:name w:val="8041F399E05B48A58DF1026AAA740498"/>
  </w:style>
  <w:style w:type="paragraph" w:customStyle="1" w:styleId="2412C0D7254B49919F25BB858C4BBF46">
    <w:name w:val="2412C0D7254B49919F25BB858C4BBF46"/>
  </w:style>
  <w:style w:type="paragraph" w:customStyle="1" w:styleId="3FA2A93182C240658A26EEF6502CC2AF">
    <w:name w:val="3FA2A93182C240658A26EEF6502CC2AF"/>
  </w:style>
  <w:style w:type="paragraph" w:customStyle="1" w:styleId="949606113E2049AAA1AB9C79518CB893">
    <w:name w:val="949606113E2049AAA1AB9C79518CB893"/>
  </w:style>
  <w:style w:type="paragraph" w:customStyle="1" w:styleId="B1CA80EB05624572ACD62943CA8AF40D">
    <w:name w:val="B1CA80EB05624572ACD62943CA8AF40D"/>
  </w:style>
  <w:style w:type="paragraph" w:customStyle="1" w:styleId="8A4D19279602431DAA960189B91D5100">
    <w:name w:val="8A4D19279602431DAA960189B91D5100"/>
  </w:style>
  <w:style w:type="paragraph" w:customStyle="1" w:styleId="91E4DBE567CF4F36A0A1231B7AE58E44">
    <w:name w:val="91E4DBE567CF4F36A0A1231B7AE58E44"/>
  </w:style>
  <w:style w:type="paragraph" w:customStyle="1" w:styleId="EC879FD0FD0B4D85A50EF6CE4100AB14">
    <w:name w:val="EC879FD0FD0B4D85A50EF6CE4100AB14"/>
  </w:style>
  <w:style w:type="paragraph" w:customStyle="1" w:styleId="EFD6A1037E2444B5ACEF6A8880E8009C">
    <w:name w:val="EFD6A1037E2444B5ACEF6A8880E8009C"/>
  </w:style>
  <w:style w:type="paragraph" w:customStyle="1" w:styleId="26B63F9C21A84C43AB5273C50DDBDBB3">
    <w:name w:val="26B63F9C21A84C43AB5273C50DDBDBB3"/>
  </w:style>
  <w:style w:type="paragraph" w:customStyle="1" w:styleId="8C57405DC5E64E71AE0DC126F3E088EE">
    <w:name w:val="8C57405DC5E64E71AE0DC126F3E088EE"/>
  </w:style>
  <w:style w:type="paragraph" w:customStyle="1" w:styleId="E23D821BE4EF4CBD9BCFB0A13A4162E9">
    <w:name w:val="E23D821BE4EF4CBD9BCFB0A13A4162E9"/>
  </w:style>
  <w:style w:type="paragraph" w:customStyle="1" w:styleId="47ED615C0F99435A9F569DAB1EEB0531">
    <w:name w:val="47ED615C0F99435A9F569DAB1EEB0531"/>
  </w:style>
  <w:style w:type="paragraph" w:customStyle="1" w:styleId="D33B6F5BE3EF4956863B12AD25E73241">
    <w:name w:val="D33B6F5BE3EF4956863B12AD25E73241"/>
  </w:style>
  <w:style w:type="paragraph" w:customStyle="1" w:styleId="C4D74F8B0EAC41FC8858BA18AB5EA1DE">
    <w:name w:val="C4D74F8B0EAC41FC8858BA18AB5EA1DE"/>
  </w:style>
  <w:style w:type="paragraph" w:customStyle="1" w:styleId="2D764F4950E049BEBD18D138BCDC7C83">
    <w:name w:val="2D764F4950E049BEBD18D138BCDC7C83"/>
  </w:style>
  <w:style w:type="paragraph" w:customStyle="1" w:styleId="E3DABE8154794CA2BB3563188BE10B90">
    <w:name w:val="E3DABE8154794CA2BB3563188BE10B90"/>
  </w:style>
  <w:style w:type="paragraph" w:customStyle="1" w:styleId="6F8B677FD1994E91A1E032218A3291CB">
    <w:name w:val="6F8B677FD1994E91A1E032218A3291CB"/>
  </w:style>
  <w:style w:type="paragraph" w:customStyle="1" w:styleId="9A4E506E17E649D8AF8FF23AE10B82C5">
    <w:name w:val="9A4E506E17E649D8AF8FF23AE10B82C5"/>
  </w:style>
  <w:style w:type="paragraph" w:customStyle="1" w:styleId="27F4A4C29A05437D8BF75F7893292C39">
    <w:name w:val="27F4A4C29A05437D8BF75F7893292C39"/>
  </w:style>
  <w:style w:type="paragraph" w:customStyle="1" w:styleId="0274A8BD4ECD430187031771DAEF8DC4">
    <w:name w:val="0274A8BD4ECD430187031771DAEF8DC4"/>
  </w:style>
  <w:style w:type="paragraph" w:customStyle="1" w:styleId="DE4419BEAD414158B46AA50BC3F5ECDA">
    <w:name w:val="DE4419BEAD414158B46AA50BC3F5ECDA"/>
  </w:style>
  <w:style w:type="paragraph" w:customStyle="1" w:styleId="D35C14AEE60347C49B4E04825046CB4E">
    <w:name w:val="D35C14AEE60347C49B4E04825046CB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F03D2-9AA9-48F4-9415-D2B80AFA7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Kyle Chong</dc:creator>
  <cp:keywords/>
  <cp:lastModifiedBy>Daniel Slutsky</cp:lastModifiedBy>
  <cp:revision>2</cp:revision>
  <cp:lastPrinted>2016-09-07T23:12:00Z</cp:lastPrinted>
  <dcterms:created xsi:type="dcterms:W3CDTF">2018-03-15T19:36:00Z</dcterms:created>
  <dcterms:modified xsi:type="dcterms:W3CDTF">2018-03-15T19:36:00Z</dcterms:modified>
  <cp:version/>
</cp:coreProperties>
</file>